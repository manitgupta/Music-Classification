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9E7" w:rsidRDefault="0082135F">
      <w:pPr>
        <w:pStyle w:val="Title"/>
      </w:pPr>
      <w:r>
        <w:t>Machine Learning: Assignment I</w:t>
      </w:r>
    </w:p>
    <w:p w:rsidR="00CC49E7" w:rsidRDefault="0082135F" w:rsidP="0082135F">
      <w:pPr>
        <w:pStyle w:val="Heading1"/>
        <w:rPr>
          <w:sz w:val="36"/>
          <w:szCs w:val="36"/>
        </w:rPr>
      </w:pPr>
      <w:r w:rsidRPr="0082135F">
        <w:rPr>
          <w:sz w:val="36"/>
          <w:szCs w:val="36"/>
        </w:rPr>
        <w:t>Problem Statement</w:t>
      </w:r>
    </w:p>
    <w:p w:rsidR="0082135F" w:rsidRDefault="0082135F" w:rsidP="0082135F">
      <w:pPr>
        <w:rPr>
          <w:sz w:val="28"/>
          <w:szCs w:val="28"/>
        </w:rPr>
      </w:pPr>
      <w:r>
        <w:rPr>
          <w:sz w:val="28"/>
          <w:szCs w:val="28"/>
        </w:rPr>
        <w:t>Classification of Audio Signals into distinct pre-defined genres by using the concepts of Supervised Learning.</w:t>
      </w:r>
    </w:p>
    <w:p w:rsidR="00961417" w:rsidRDefault="00961417" w:rsidP="0096141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Background</w:t>
      </w:r>
    </w:p>
    <w:p w:rsidR="00961417" w:rsidRDefault="00961417" w:rsidP="0082135F">
      <w:pPr>
        <w:rPr>
          <w:sz w:val="28"/>
          <w:szCs w:val="28"/>
        </w:rPr>
      </w:pPr>
      <w:r>
        <w:rPr>
          <w:sz w:val="28"/>
          <w:szCs w:val="28"/>
        </w:rPr>
        <w:t xml:space="preserve">While music is a joy to listen to, the sheer amount of content available today on the World Wide Web make it’s classification an inevitable task. Music comes in infinite forms; alternatively known as </w:t>
      </w:r>
      <w:r w:rsidRPr="00961417">
        <w:rPr>
          <w:i/>
          <w:sz w:val="28"/>
          <w:szCs w:val="28"/>
        </w:rPr>
        <w:t>genres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>Though music spans such a wide array of categories, some features are common to all, regardless of rhythm, artist, score etc. Thus based on the feature extraction technique used music can be reduced to a set of data points.</w:t>
      </w:r>
    </w:p>
    <w:p w:rsidR="0082135F" w:rsidRDefault="0082135F" w:rsidP="0082135F">
      <w:pPr>
        <w:pStyle w:val="Heading1"/>
        <w:rPr>
          <w:sz w:val="36"/>
          <w:szCs w:val="36"/>
        </w:rPr>
      </w:pPr>
      <w:r w:rsidRPr="0082135F">
        <w:rPr>
          <w:sz w:val="36"/>
          <w:szCs w:val="36"/>
        </w:rPr>
        <w:t>Dataset</w:t>
      </w:r>
    </w:p>
    <w:p w:rsidR="00DD37FA" w:rsidRDefault="00817EC3" w:rsidP="0082135F">
      <w:pPr>
        <w:rPr>
          <w:sz w:val="28"/>
          <w:szCs w:val="28"/>
        </w:rPr>
      </w:pPr>
      <w:r>
        <w:rPr>
          <w:sz w:val="28"/>
          <w:szCs w:val="28"/>
        </w:rPr>
        <w:t>A vast collection of music is easily available on the web these days. For the purpose of our problem, a dataset contain “short” clips/samples of music belonging to</w:t>
      </w:r>
      <w:r w:rsidR="00DD37FA">
        <w:rPr>
          <w:sz w:val="28"/>
          <w:szCs w:val="28"/>
        </w:rPr>
        <w:t xml:space="preserve"> various genres would be ideal.</w:t>
      </w:r>
    </w:p>
    <w:p w:rsidR="00DD37FA" w:rsidRDefault="00DD37FA" w:rsidP="0082135F">
      <w:pPr>
        <w:rPr>
          <w:sz w:val="28"/>
          <w:szCs w:val="28"/>
        </w:rPr>
      </w:pPr>
      <w:r>
        <w:rPr>
          <w:sz w:val="28"/>
          <w:szCs w:val="28"/>
        </w:rPr>
        <w:t>The following datasets are</w:t>
      </w:r>
      <w:r w:rsidR="00EE6B54">
        <w:rPr>
          <w:sz w:val="28"/>
          <w:szCs w:val="28"/>
        </w:rPr>
        <w:t xml:space="preserve"> freely</w:t>
      </w:r>
      <w:r>
        <w:rPr>
          <w:sz w:val="28"/>
          <w:szCs w:val="28"/>
        </w:rPr>
        <w:t xml:space="preserve"> available on the web which will suit the needs of the problem.</w:t>
      </w:r>
    </w:p>
    <w:p w:rsidR="006F4D86" w:rsidRDefault="00DD37FA" w:rsidP="00DD37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D37FA">
        <w:rPr>
          <w:b/>
          <w:sz w:val="28"/>
          <w:szCs w:val="28"/>
        </w:rPr>
        <w:t>GTZAN Genre Collection</w:t>
      </w:r>
      <w:r>
        <w:rPr>
          <w:sz w:val="28"/>
          <w:szCs w:val="28"/>
        </w:rPr>
        <w:t xml:space="preserve">: This dataset contains 1000 </w:t>
      </w:r>
      <w:r w:rsidRPr="00DD37FA">
        <w:rPr>
          <w:i/>
          <w:sz w:val="28"/>
          <w:szCs w:val="28"/>
        </w:rPr>
        <w:t>16-bit mono audio clips</w:t>
      </w:r>
      <w:r>
        <w:rPr>
          <w:sz w:val="28"/>
          <w:szCs w:val="28"/>
        </w:rPr>
        <w:t xml:space="preserve"> each of which is 30 seconds long. These clips span 10 genres, each having a total of 100 tracks.</w:t>
      </w:r>
    </w:p>
    <w:p w:rsidR="00DD37FA" w:rsidRDefault="006F4D86" w:rsidP="00DD37F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The </w:t>
      </w:r>
      <w:proofErr w:type="spellStart"/>
      <w:r>
        <w:rPr>
          <w:b/>
          <w:sz w:val="28"/>
          <w:szCs w:val="28"/>
        </w:rPr>
        <w:t>MagnaTagaTune</w:t>
      </w:r>
      <w:proofErr w:type="spellEnd"/>
      <w:r>
        <w:rPr>
          <w:b/>
          <w:sz w:val="28"/>
          <w:szCs w:val="28"/>
        </w:rPr>
        <w:t xml:space="preserve"> Dataset</w:t>
      </w:r>
      <w:r>
        <w:rPr>
          <w:sz w:val="28"/>
          <w:szCs w:val="28"/>
        </w:rPr>
        <w:t>: This dataset consists of more than 25000 29 second long music clips. Further clip metadata is also available for all the clips.</w:t>
      </w:r>
      <w:r w:rsidR="00DD37FA">
        <w:rPr>
          <w:sz w:val="28"/>
          <w:szCs w:val="28"/>
        </w:rPr>
        <w:t xml:space="preserve"> </w:t>
      </w:r>
    </w:p>
    <w:p w:rsidR="00DD37FA" w:rsidRDefault="00DD37FA" w:rsidP="00DD37F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ISMIR 2004 Audio Description Contest Dataset</w:t>
      </w:r>
      <w:r w:rsidRPr="00DD37FA">
        <w:rPr>
          <w:sz w:val="28"/>
          <w:szCs w:val="28"/>
        </w:rPr>
        <w:t>:</w:t>
      </w:r>
      <w:r>
        <w:rPr>
          <w:sz w:val="28"/>
          <w:szCs w:val="28"/>
        </w:rPr>
        <w:t xml:space="preserve"> This dataset </w:t>
      </w:r>
      <w:r w:rsidR="00EE6B54">
        <w:rPr>
          <w:sz w:val="28"/>
          <w:szCs w:val="28"/>
        </w:rPr>
        <w:t>comprises of music samples from six different genres, mostly in .wav and .mp3 format. The training and development set consists of:</w:t>
      </w:r>
    </w:p>
    <w:p w:rsidR="00EE6B54" w:rsidRDefault="00EE6B54" w:rsidP="00EE6B5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Classical : 320 samples</w:t>
      </w:r>
    </w:p>
    <w:p w:rsidR="00EE6B54" w:rsidRDefault="00EE6B54" w:rsidP="00EE6B5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Electronic : 115 samples</w:t>
      </w:r>
    </w:p>
    <w:p w:rsidR="00EE6B54" w:rsidRDefault="00EE6B54" w:rsidP="00EE6B5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Metal : 45 samples</w:t>
      </w:r>
    </w:p>
    <w:p w:rsidR="006F4D86" w:rsidRDefault="00EE6B54" w:rsidP="006F4D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Pop : 101 samples</w:t>
      </w:r>
    </w:p>
    <w:p w:rsidR="004D05A7" w:rsidRDefault="004D05A7" w:rsidP="004D05A7">
      <w:pPr>
        <w:rPr>
          <w:sz w:val="28"/>
          <w:szCs w:val="28"/>
        </w:rPr>
      </w:pPr>
    </w:p>
    <w:p w:rsidR="004D05A7" w:rsidRDefault="004D05A7" w:rsidP="004D05A7">
      <w:pPr>
        <w:rPr>
          <w:sz w:val="28"/>
          <w:szCs w:val="28"/>
        </w:rPr>
      </w:pPr>
      <w:r>
        <w:rPr>
          <w:sz w:val="28"/>
          <w:szCs w:val="28"/>
        </w:rPr>
        <w:t>Group No. : 5</w:t>
      </w:r>
    </w:p>
    <w:p w:rsidR="004D05A7" w:rsidRPr="00355F26" w:rsidRDefault="004D05A7" w:rsidP="004D05A7">
      <w:pPr>
        <w:rPr>
          <w:b/>
          <w:sz w:val="28"/>
          <w:szCs w:val="28"/>
        </w:rPr>
      </w:pPr>
      <w:r w:rsidRPr="00355F26">
        <w:rPr>
          <w:b/>
          <w:sz w:val="28"/>
          <w:szCs w:val="28"/>
        </w:rPr>
        <w:t>Manit Gupta 2013A7PS120P</w:t>
      </w:r>
    </w:p>
    <w:p w:rsidR="004D05A7" w:rsidRPr="00355F26" w:rsidRDefault="004D05A7" w:rsidP="004D05A7">
      <w:pPr>
        <w:rPr>
          <w:b/>
          <w:sz w:val="28"/>
          <w:szCs w:val="28"/>
        </w:rPr>
      </w:pPr>
      <w:proofErr w:type="spellStart"/>
      <w:r w:rsidRPr="00355F26">
        <w:rPr>
          <w:b/>
          <w:sz w:val="28"/>
          <w:szCs w:val="28"/>
        </w:rPr>
        <w:t>Sanket</w:t>
      </w:r>
      <w:proofErr w:type="spellEnd"/>
      <w:r w:rsidRPr="00355F26">
        <w:rPr>
          <w:b/>
          <w:sz w:val="28"/>
          <w:szCs w:val="28"/>
        </w:rPr>
        <w:t xml:space="preserve"> Shah 2013A7PS119P</w:t>
      </w:r>
      <w:bookmarkStart w:id="0" w:name="_GoBack"/>
      <w:bookmarkEnd w:id="0"/>
    </w:p>
    <w:p w:rsidR="004D05A7" w:rsidRPr="00355F26" w:rsidRDefault="004D05A7" w:rsidP="004D05A7">
      <w:pPr>
        <w:rPr>
          <w:b/>
          <w:sz w:val="28"/>
          <w:szCs w:val="28"/>
        </w:rPr>
      </w:pPr>
      <w:proofErr w:type="spellStart"/>
      <w:r w:rsidRPr="00355F26">
        <w:rPr>
          <w:b/>
          <w:sz w:val="28"/>
          <w:szCs w:val="28"/>
        </w:rPr>
        <w:t>Akul</w:t>
      </w:r>
      <w:proofErr w:type="spellEnd"/>
      <w:r w:rsidRPr="00355F26">
        <w:rPr>
          <w:b/>
          <w:sz w:val="28"/>
          <w:szCs w:val="28"/>
        </w:rPr>
        <w:t xml:space="preserve"> </w:t>
      </w:r>
      <w:proofErr w:type="spellStart"/>
      <w:r w:rsidRPr="00355F26">
        <w:rPr>
          <w:b/>
          <w:sz w:val="28"/>
          <w:szCs w:val="28"/>
        </w:rPr>
        <w:t>Sareen</w:t>
      </w:r>
      <w:proofErr w:type="spellEnd"/>
      <w:r w:rsidRPr="00355F26">
        <w:rPr>
          <w:b/>
          <w:sz w:val="28"/>
          <w:szCs w:val="28"/>
        </w:rPr>
        <w:t xml:space="preserve"> 2013B4A7743P</w:t>
      </w:r>
    </w:p>
    <w:sectPr w:rsidR="004D05A7" w:rsidRPr="00355F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30724"/>
    <w:multiLevelType w:val="hybridMultilevel"/>
    <w:tmpl w:val="B914B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9585E"/>
    <w:multiLevelType w:val="hybridMultilevel"/>
    <w:tmpl w:val="ED5ED2F8"/>
    <w:lvl w:ilvl="0" w:tplc="4C9C9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5F"/>
    <w:rsid w:val="00355F26"/>
    <w:rsid w:val="004D05A7"/>
    <w:rsid w:val="006F4D86"/>
    <w:rsid w:val="00817EC3"/>
    <w:rsid w:val="0082135F"/>
    <w:rsid w:val="00961417"/>
    <w:rsid w:val="00CC49E7"/>
    <w:rsid w:val="00DD37FA"/>
    <w:rsid w:val="00E21549"/>
    <w:rsid w:val="00EE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E30FE-8E48-44FD-8020-87928BDC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t-PC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65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Manit Gupta</dc:creator>
  <cp:keywords/>
  <cp:lastModifiedBy>Manit Gupta</cp:lastModifiedBy>
  <cp:revision>3</cp:revision>
  <dcterms:created xsi:type="dcterms:W3CDTF">2014-09-19T12:32:00Z</dcterms:created>
  <dcterms:modified xsi:type="dcterms:W3CDTF">2014-09-19T13:37:00Z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